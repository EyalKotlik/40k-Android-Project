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60B8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75654F5" wp14:editId="5606234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107A15D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7040A2F" w14:textId="77777777" w:rsidR="00DF198B" w:rsidRDefault="00DF198B"/>
        </w:tc>
      </w:tr>
      <w:tr w:rsidR="00DF198B" w14:paraId="34CA92F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CC64307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D064001" w14:textId="33B95CE9" w:rsidR="00DF198B" w:rsidRPr="00DF198B" w:rsidRDefault="00E917A1" w:rsidP="00874FE7">
            <w:pPr>
              <w:pStyle w:val="Heading1"/>
            </w:pPr>
            <w:r>
              <w:t>First Milestone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3D245C0" w14:textId="77777777" w:rsidR="00DF198B" w:rsidRDefault="00DF198B"/>
        </w:tc>
      </w:tr>
      <w:tr w:rsidR="00DF198B" w14:paraId="130EEC4D" w14:textId="77777777" w:rsidTr="00185F4A">
        <w:trPr>
          <w:trHeight w:val="1837"/>
        </w:trPr>
        <w:tc>
          <w:tcPr>
            <w:tcW w:w="1170" w:type="dxa"/>
          </w:tcPr>
          <w:p w14:paraId="5A75F59C" w14:textId="77777777" w:rsidR="00DF198B" w:rsidRDefault="00DF198B"/>
        </w:tc>
        <w:tc>
          <w:tcPr>
            <w:tcW w:w="8460" w:type="dxa"/>
            <w:gridSpan w:val="7"/>
          </w:tcPr>
          <w:p w14:paraId="7A5C4B9E" w14:textId="77777777" w:rsidR="00DF198B" w:rsidRDefault="00DF198B"/>
        </w:tc>
        <w:tc>
          <w:tcPr>
            <w:tcW w:w="1160" w:type="dxa"/>
          </w:tcPr>
          <w:p w14:paraId="41CDE675" w14:textId="77777777" w:rsidR="00DF198B" w:rsidRDefault="00DF198B"/>
        </w:tc>
      </w:tr>
      <w:tr w:rsidR="00DF198B" w14:paraId="434C809E" w14:textId="77777777" w:rsidTr="00185F4A">
        <w:trPr>
          <w:trHeight w:val="929"/>
        </w:trPr>
        <w:tc>
          <w:tcPr>
            <w:tcW w:w="2397" w:type="dxa"/>
            <w:gridSpan w:val="4"/>
          </w:tcPr>
          <w:p w14:paraId="3E8BF8A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ACDE3E0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67ABC25E" w14:textId="77777777" w:rsidR="00DF198B" w:rsidRDefault="00DF198B"/>
        </w:tc>
      </w:tr>
      <w:tr w:rsidR="00DF198B" w14:paraId="1839B2B0" w14:textId="77777777" w:rsidTr="00185F4A">
        <w:trPr>
          <w:trHeight w:val="1460"/>
        </w:trPr>
        <w:tc>
          <w:tcPr>
            <w:tcW w:w="2397" w:type="dxa"/>
            <w:gridSpan w:val="4"/>
          </w:tcPr>
          <w:p w14:paraId="68EEF98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2E77880" w14:textId="6869094D" w:rsidR="00DF198B" w:rsidRPr="00DF198B" w:rsidRDefault="00DF198B" w:rsidP="00874FE7">
            <w:pPr>
              <w:pStyle w:val="Heading2"/>
            </w:pPr>
          </w:p>
        </w:tc>
        <w:tc>
          <w:tcPr>
            <w:tcW w:w="2398" w:type="dxa"/>
            <w:gridSpan w:val="4"/>
          </w:tcPr>
          <w:p w14:paraId="750692C6" w14:textId="77777777" w:rsidR="00DF198B" w:rsidRDefault="00DF198B"/>
        </w:tc>
      </w:tr>
      <w:tr w:rsidR="00DF198B" w14:paraId="7CD29A25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888CE0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3558078" w14:textId="79DB7677" w:rsidR="00DF198B" w:rsidRPr="00DF198B" w:rsidRDefault="00E917A1" w:rsidP="00874FE7">
            <w:pPr>
              <w:pStyle w:val="Heading3"/>
            </w:pPr>
            <w:r>
              <w:t>Date: 30/10/2022</w:t>
            </w:r>
          </w:p>
          <w:p w14:paraId="722E5AD3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B69D6E67EF94B59867DACF8FE2B6112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775F4BAE" w14:textId="219AF5E5" w:rsidR="00DF198B" w:rsidRPr="00DF198B" w:rsidRDefault="00E917A1" w:rsidP="00874FE7">
            <w:pPr>
              <w:pStyle w:val="Heading3"/>
            </w:pPr>
            <w:r>
              <w:t>Course: App Development</w:t>
            </w:r>
          </w:p>
          <w:p w14:paraId="1DE75C4E" w14:textId="5FD309BB" w:rsidR="00DF198B" w:rsidRPr="00DF198B" w:rsidRDefault="00E917A1" w:rsidP="00874FE7">
            <w:pPr>
              <w:pStyle w:val="Heading3"/>
            </w:pPr>
            <w:r>
              <w:t>Student: Eyal Kotlik</w:t>
            </w:r>
          </w:p>
          <w:p w14:paraId="4FCCED2F" w14:textId="3F5C4F40" w:rsidR="00DF198B" w:rsidRDefault="00E917A1" w:rsidP="00874FE7">
            <w:pPr>
              <w:pStyle w:val="Heading3"/>
            </w:pPr>
            <w:r>
              <w:t>Teacher: Hila Goren</w:t>
            </w:r>
          </w:p>
          <w:p w14:paraId="03B3FD8B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2B126C54" w14:textId="77777777" w:rsidR="00DF198B" w:rsidRDefault="00DF198B" w:rsidP="00DF198B">
            <w:pPr>
              <w:jc w:val="center"/>
            </w:pPr>
          </w:p>
        </w:tc>
      </w:tr>
      <w:tr w:rsidR="00DF198B" w14:paraId="30259D37" w14:textId="77777777" w:rsidTr="00185F4A">
        <w:tc>
          <w:tcPr>
            <w:tcW w:w="2340" w:type="dxa"/>
            <w:gridSpan w:val="3"/>
          </w:tcPr>
          <w:p w14:paraId="36707028" w14:textId="77777777" w:rsidR="00DF198B" w:rsidRDefault="00DF198B"/>
        </w:tc>
        <w:tc>
          <w:tcPr>
            <w:tcW w:w="6120" w:type="dxa"/>
            <w:gridSpan w:val="3"/>
          </w:tcPr>
          <w:p w14:paraId="128B8BF8" w14:textId="77777777" w:rsidR="00DF198B" w:rsidRDefault="00DF198B"/>
        </w:tc>
        <w:tc>
          <w:tcPr>
            <w:tcW w:w="2330" w:type="dxa"/>
            <w:gridSpan w:val="3"/>
          </w:tcPr>
          <w:p w14:paraId="0E856FFB" w14:textId="77777777" w:rsidR="00DF198B" w:rsidRDefault="00DF198B"/>
        </w:tc>
      </w:tr>
    </w:tbl>
    <w:p w14:paraId="2E0D2731" w14:textId="77777777" w:rsidR="00DF198B" w:rsidRDefault="00DF198B"/>
    <w:p w14:paraId="49A53EF8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4853B2E" wp14:editId="463C375E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2EFDA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F24DAF5" wp14:editId="13F0994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25591719" w14:textId="77777777" w:rsidTr="00185F4A">
        <w:trPr>
          <w:trHeight w:val="1152"/>
        </w:trPr>
        <w:tc>
          <w:tcPr>
            <w:tcW w:w="2158" w:type="dxa"/>
          </w:tcPr>
          <w:p w14:paraId="636D8476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B7F90EF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7E81A81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4E4DC677" w14:textId="77777777" w:rsidR="002D2200" w:rsidRDefault="002D2200"/>
        </w:tc>
        <w:tc>
          <w:tcPr>
            <w:tcW w:w="2158" w:type="dxa"/>
          </w:tcPr>
          <w:p w14:paraId="18C3A9E3" w14:textId="77777777" w:rsidR="002D2200" w:rsidRDefault="002D2200"/>
        </w:tc>
      </w:tr>
      <w:tr w:rsidR="002D2200" w14:paraId="225847AC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5D7E54F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684EFA0" w14:textId="6D58CB07" w:rsidR="002D2200" w:rsidRPr="00E74B29" w:rsidRDefault="00E917A1" w:rsidP="00874FE7">
            <w:pPr>
              <w:pStyle w:val="Heading4"/>
            </w:pPr>
            <w:r>
              <w:t>Overview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4E9A47E" w14:textId="77777777" w:rsidR="002D2200" w:rsidRDefault="002D2200"/>
        </w:tc>
      </w:tr>
      <w:tr w:rsidR="002D2200" w14:paraId="491BCE34" w14:textId="77777777" w:rsidTr="00185F4A">
        <w:trPr>
          <w:trHeight w:val="311"/>
        </w:trPr>
        <w:tc>
          <w:tcPr>
            <w:tcW w:w="2158" w:type="dxa"/>
          </w:tcPr>
          <w:p w14:paraId="2FC2596B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DED1FB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CE73C2D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DFC4BC2" w14:textId="77777777" w:rsidR="002D2200" w:rsidRDefault="002D2200"/>
        </w:tc>
        <w:tc>
          <w:tcPr>
            <w:tcW w:w="2158" w:type="dxa"/>
          </w:tcPr>
          <w:p w14:paraId="02F34146" w14:textId="77777777" w:rsidR="002D2200" w:rsidRDefault="002D2200"/>
        </w:tc>
      </w:tr>
      <w:tr w:rsidR="00E74B29" w14:paraId="1F93EACE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AC28E70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4DF3E99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3713A3E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9D41B03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91D2EA9" w14:textId="77777777" w:rsidR="00E74B29" w:rsidRDefault="00E74B29"/>
        </w:tc>
      </w:tr>
      <w:tr w:rsidR="000E4641" w14:paraId="40781688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8A39969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74109F2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65273040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5740C8B4" w14:textId="225D8036" w:rsidR="000E4641" w:rsidRDefault="00E917A1" w:rsidP="00E917A1">
            <w:pPr>
              <w:pStyle w:val="Text"/>
            </w:pPr>
            <w:r>
              <w:t>As of now, I have successfully processed and properly formatted the primary data required for the app and I am in the process of doing the same for the more advanced abilities and armament options.</w:t>
            </w:r>
          </w:p>
          <w:p w14:paraId="780C4EB0" w14:textId="2ED27892" w:rsidR="00E917A1" w:rsidRDefault="00E917A1" w:rsidP="00E917A1">
            <w:pPr>
              <w:pStyle w:val="Text"/>
            </w:pPr>
            <w:r>
              <w:t>The data was processed using the “pandas” and “re” python libraries, and is sufficient to create a rudimentary demonstration of the app.</w:t>
            </w:r>
          </w:p>
          <w:p w14:paraId="6B608EB5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724FB67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71868E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7E7DF049" w14:textId="77777777" w:rsidR="000E4641" w:rsidRDefault="000E4641"/>
        </w:tc>
      </w:tr>
      <w:tr w:rsidR="000E4641" w14:paraId="63A1B836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A053C8A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5F071DF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444D358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103451EB" wp14:editId="42376F26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10B5AC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0BA5685F" w14:textId="77777777" w:rsidR="000E4641" w:rsidRDefault="000E4641"/>
        </w:tc>
      </w:tr>
      <w:tr w:rsidR="000E4641" w14:paraId="5E113A4E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4E24D632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763A0930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B7F6C27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264D56E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015CBED2" w14:textId="77777777" w:rsidR="000E4641" w:rsidRDefault="000E4641"/>
        </w:tc>
      </w:tr>
      <w:tr w:rsidR="000E4641" w14:paraId="1268D758" w14:textId="77777777" w:rsidTr="00185F4A">
        <w:trPr>
          <w:trHeight w:val="1728"/>
        </w:trPr>
        <w:tc>
          <w:tcPr>
            <w:tcW w:w="2158" w:type="dxa"/>
            <w:vMerge/>
          </w:tcPr>
          <w:p w14:paraId="55F6AF22" w14:textId="77777777" w:rsidR="000E4641" w:rsidRDefault="000E4641"/>
        </w:tc>
        <w:tc>
          <w:tcPr>
            <w:tcW w:w="542" w:type="dxa"/>
          </w:tcPr>
          <w:p w14:paraId="73A986C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9A3D7C2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2D98FD20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13391AF" w14:textId="77777777" w:rsidR="000E4641" w:rsidRDefault="000E4641"/>
        </w:tc>
      </w:tr>
    </w:tbl>
    <w:p w14:paraId="5B1A0C9B" w14:textId="77777777" w:rsidR="002D2200" w:rsidRDefault="002D2200"/>
    <w:p w14:paraId="116274A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63AFE948" wp14:editId="6E955F3F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3E29E539" w14:textId="77777777" w:rsidTr="00185F4A">
        <w:trPr>
          <w:trHeight w:val="2537"/>
        </w:trPr>
        <w:tc>
          <w:tcPr>
            <w:tcW w:w="2158" w:type="dxa"/>
            <w:gridSpan w:val="2"/>
          </w:tcPr>
          <w:p w14:paraId="0921ABB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BC57A26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11EBE883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243A1DD" w14:textId="77777777" w:rsidR="0048120C" w:rsidRDefault="0048120C"/>
        </w:tc>
        <w:tc>
          <w:tcPr>
            <w:tcW w:w="2158" w:type="dxa"/>
            <w:gridSpan w:val="2"/>
          </w:tcPr>
          <w:p w14:paraId="17A55E93" w14:textId="77777777" w:rsidR="0048120C" w:rsidRDefault="0048120C"/>
        </w:tc>
      </w:tr>
      <w:tr w:rsidR="0048120C" w14:paraId="5F1038CA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684BA1E8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88F3831" w14:textId="344D629E" w:rsidR="0048120C" w:rsidRDefault="00E917A1" w:rsidP="00837914">
            <w:pPr>
              <w:pStyle w:val="Heading4"/>
            </w:pPr>
            <w:r>
              <w:t>Specifications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696B93C1" w14:textId="77777777" w:rsidR="0048120C" w:rsidRDefault="0048120C"/>
        </w:tc>
      </w:tr>
      <w:tr w:rsidR="0048120C" w14:paraId="5A80447A" w14:textId="77777777" w:rsidTr="00185F4A">
        <w:tc>
          <w:tcPr>
            <w:tcW w:w="2158" w:type="dxa"/>
            <w:gridSpan w:val="2"/>
          </w:tcPr>
          <w:p w14:paraId="0C5F89E2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839572D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5AD23C67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E641A34" w14:textId="77777777" w:rsidR="0048120C" w:rsidRDefault="0048120C"/>
        </w:tc>
        <w:tc>
          <w:tcPr>
            <w:tcW w:w="2158" w:type="dxa"/>
            <w:gridSpan w:val="2"/>
          </w:tcPr>
          <w:p w14:paraId="714E0E1C" w14:textId="77777777" w:rsidR="0048120C" w:rsidRDefault="0048120C"/>
        </w:tc>
      </w:tr>
      <w:tr w:rsidR="0048120C" w14:paraId="375A483C" w14:textId="77777777" w:rsidTr="00185F4A">
        <w:trPr>
          <w:trHeight w:val="4546"/>
        </w:trPr>
        <w:tc>
          <w:tcPr>
            <w:tcW w:w="1079" w:type="dxa"/>
          </w:tcPr>
          <w:p w14:paraId="05CFE35A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3519DCF" w14:textId="6A01DD46" w:rsidR="0048120C" w:rsidRPr="0048120C" w:rsidRDefault="00B67046" w:rsidP="0048120C">
            <w:pPr>
              <w:pStyle w:val="Heading5"/>
            </w:pPr>
            <w:r>
              <w:t>Python file and the Data</w:t>
            </w:r>
          </w:p>
          <w:p w14:paraId="3D1FC4D3" w14:textId="77777777" w:rsidR="0048120C" w:rsidRDefault="0048120C" w:rsidP="0048120C"/>
          <w:p w14:paraId="34D50FA1" w14:textId="77777777" w:rsidR="0048120C" w:rsidRDefault="00B67046" w:rsidP="00B67046">
            <w:pPr>
              <w:pStyle w:val="Text"/>
            </w:pPr>
            <w:r>
              <w:t xml:space="preserve">The python file takes raw data downloaded from the website </w:t>
            </w:r>
            <w:hyperlink r:id="rId14" w:history="1">
              <w:r w:rsidR="00453574">
                <w:rPr>
                  <w:rStyle w:val="Hyperlink"/>
                </w:rPr>
                <w:t>https://wahapedia.ru</w:t>
              </w:r>
            </w:hyperlink>
            <w:r w:rsidR="00453574">
              <w:t xml:space="preserve"> which hosts the rules for Warhammer 40k – the game whose army building this app seeks to simplify. Then the raw data if transformed into a more useful formant for a computer.</w:t>
            </w:r>
          </w:p>
          <w:p w14:paraId="376BB07D" w14:textId="77777777" w:rsidR="00453574" w:rsidRDefault="00453574" w:rsidP="00B67046">
            <w:pPr>
              <w:pStyle w:val="Text"/>
            </w:pPr>
          </w:p>
          <w:p w14:paraId="1F37547F" w14:textId="2790E47D" w:rsidR="00453574" w:rsidRDefault="00453574" w:rsidP="00453574">
            <w:pPr>
              <w:pStyle w:val="Text"/>
            </w:pPr>
            <w:r>
              <w:t xml:space="preserve">The data itself is currently organized into several CSV files (“|” is the delimiter), these files are sorted and filtered so most of the unnecessary information is removed so it becomes somewhat possible to navigate them. I intended to further refine this dataset in the revision of this milestone by properly formatting the </w:t>
            </w:r>
            <w:proofErr w:type="spellStart"/>
            <w:r>
              <w:t>wargear</w:t>
            </w:r>
            <w:proofErr w:type="spellEnd"/>
            <w:r>
              <w:t xml:space="preserve"> options and finishing the formatting of the special abilities of units.</w:t>
            </w:r>
          </w:p>
        </w:tc>
        <w:tc>
          <w:tcPr>
            <w:tcW w:w="1079" w:type="dxa"/>
          </w:tcPr>
          <w:p w14:paraId="28B15D70" w14:textId="77777777" w:rsidR="0048120C" w:rsidRDefault="0048120C"/>
        </w:tc>
      </w:tr>
      <w:tr w:rsidR="0048120C" w14:paraId="143281B4" w14:textId="77777777" w:rsidTr="00185F4A">
        <w:trPr>
          <w:trHeight w:val="730"/>
        </w:trPr>
        <w:tc>
          <w:tcPr>
            <w:tcW w:w="1079" w:type="dxa"/>
          </w:tcPr>
          <w:p w14:paraId="1D9208A1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0661D25F" w14:textId="172D0F91" w:rsidR="0048120C" w:rsidRDefault="00453574" w:rsidP="0048120C">
            <w:pPr>
              <w:pStyle w:val="Heading5"/>
            </w:pPr>
            <w:r>
              <w:t>The Game</w:t>
            </w:r>
            <w:r w:rsidR="00D23F31">
              <w:t xml:space="preserve"> and the 1/11/2022 Revision</w:t>
            </w:r>
          </w:p>
          <w:p w14:paraId="71D03DBB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5CDD2A1D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2BA58C0E" w14:textId="77777777" w:rsidR="0048120C" w:rsidRDefault="0048120C"/>
        </w:tc>
        <w:tc>
          <w:tcPr>
            <w:tcW w:w="1079" w:type="dxa"/>
          </w:tcPr>
          <w:p w14:paraId="08FAAFAF" w14:textId="77777777" w:rsidR="0048120C" w:rsidRDefault="0048120C"/>
        </w:tc>
      </w:tr>
      <w:tr w:rsidR="0048120C" w14:paraId="26A1ED1E" w14:textId="77777777" w:rsidTr="00185F4A">
        <w:trPr>
          <w:trHeight w:val="3990"/>
        </w:trPr>
        <w:tc>
          <w:tcPr>
            <w:tcW w:w="1079" w:type="dxa"/>
          </w:tcPr>
          <w:p w14:paraId="70A6818C" w14:textId="77777777" w:rsidR="0048120C" w:rsidRDefault="0048120C"/>
        </w:tc>
        <w:tc>
          <w:tcPr>
            <w:tcW w:w="3956" w:type="dxa"/>
            <w:gridSpan w:val="3"/>
          </w:tcPr>
          <w:p w14:paraId="3EC4C9AD" w14:textId="2DB000A7" w:rsidR="0048120C" w:rsidRDefault="00453574" w:rsidP="00837914">
            <w:pPr>
              <w:pStyle w:val="Text"/>
            </w:pPr>
            <w:r>
              <w:t>Warhammer 40k is a tabletop miniature game where each player picks an army, and then the playe</w:t>
            </w:r>
            <w:r w:rsidR="00FC657E">
              <w:t xml:space="preserve">rs command these armies in a turn-based battle. The basics of </w:t>
            </w:r>
            <w:r w:rsidR="00FC657E" w:rsidRPr="00A23686">
              <w:t>combat</w:t>
            </w:r>
            <w:r w:rsidR="00FC657E">
              <w:t xml:space="preserve"> in this game are dice rolls modified by each models’ abilities and characteristics. For a better understanding I recommend reading </w:t>
            </w:r>
            <w:hyperlink r:id="rId15" w:anchor="Making-Attacks" w:history="1">
              <w:r w:rsidR="00FC657E" w:rsidRPr="00FC657E">
                <w:rPr>
                  <w:rStyle w:val="Hyperlink"/>
                </w:rPr>
                <w:t>how to make attacks</w:t>
              </w:r>
            </w:hyperlink>
            <w:r w:rsidR="00FC657E">
              <w:t xml:space="preserve"> in the core rules of the game.</w:t>
            </w:r>
          </w:p>
        </w:tc>
        <w:tc>
          <w:tcPr>
            <w:tcW w:w="719" w:type="dxa"/>
          </w:tcPr>
          <w:p w14:paraId="1E79C864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2A8C220E" w14:textId="77777777" w:rsidR="0048120C" w:rsidRDefault="00D23F31" w:rsidP="00837914">
            <w:pPr>
              <w:pStyle w:val="Text"/>
            </w:pPr>
            <w:r>
              <w:t xml:space="preserve">My current plans for the next revision (due on 1/11/2022) are to complete the formatting of the abilities (bar incredibly niche ones), processes the </w:t>
            </w:r>
            <w:proofErr w:type="spellStart"/>
            <w:r>
              <w:t>wargear</w:t>
            </w:r>
            <w:proofErr w:type="spellEnd"/>
            <w:r>
              <w:t xml:space="preserve"> options data, and create a (console based) demo for selecting a unit.</w:t>
            </w:r>
          </w:p>
          <w:p w14:paraId="4109764D" w14:textId="519D4B9B" w:rsidR="00D23F31" w:rsidRDefault="00D23F31" w:rsidP="00837914">
            <w:pPr>
              <w:pStyle w:val="Text"/>
            </w:pPr>
          </w:p>
        </w:tc>
        <w:tc>
          <w:tcPr>
            <w:tcW w:w="1079" w:type="dxa"/>
          </w:tcPr>
          <w:p w14:paraId="230C36E0" w14:textId="77777777" w:rsidR="0048120C" w:rsidRDefault="0048120C"/>
        </w:tc>
      </w:tr>
    </w:tbl>
    <w:p w14:paraId="2D126527" w14:textId="77777777" w:rsidR="0048120C" w:rsidRDefault="0048120C"/>
    <w:tbl>
      <w:tblPr>
        <w:tblStyle w:val="TableGrid"/>
        <w:tblW w:w="108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88"/>
        <w:gridCol w:w="1088"/>
        <w:gridCol w:w="2176"/>
        <w:gridCol w:w="2176"/>
        <w:gridCol w:w="2176"/>
        <w:gridCol w:w="1088"/>
        <w:gridCol w:w="1088"/>
      </w:tblGrid>
      <w:tr w:rsidR="0048120C" w14:paraId="4CB8DF02" w14:textId="77777777" w:rsidTr="00D23F31">
        <w:trPr>
          <w:trHeight w:val="1819"/>
        </w:trPr>
        <w:tc>
          <w:tcPr>
            <w:tcW w:w="1088" w:type="dxa"/>
          </w:tcPr>
          <w:p w14:paraId="35BF470F" w14:textId="77777777" w:rsidR="0048120C" w:rsidRDefault="0048120C"/>
        </w:tc>
        <w:tc>
          <w:tcPr>
            <w:tcW w:w="8704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0615E5A4" w14:textId="24EB6182" w:rsidR="0048120C" w:rsidRPr="0048120C" w:rsidRDefault="00D23F31" w:rsidP="00837914">
            <w:pPr>
              <w:pStyle w:val="Quote"/>
            </w:pPr>
            <w:r>
              <w:t>Data Diagram</w:t>
            </w:r>
          </w:p>
        </w:tc>
        <w:tc>
          <w:tcPr>
            <w:tcW w:w="1088" w:type="dxa"/>
          </w:tcPr>
          <w:p w14:paraId="11177A3B" w14:textId="77777777" w:rsidR="0048120C" w:rsidRDefault="0048120C"/>
        </w:tc>
      </w:tr>
      <w:tr w:rsidR="0048120C" w14:paraId="3642A96B" w14:textId="77777777" w:rsidTr="00D23F31">
        <w:trPr>
          <w:trHeight w:val="98"/>
        </w:trPr>
        <w:tc>
          <w:tcPr>
            <w:tcW w:w="2176" w:type="dxa"/>
            <w:gridSpan w:val="2"/>
          </w:tcPr>
          <w:p w14:paraId="6B5024B1" w14:textId="77777777" w:rsidR="0048120C" w:rsidRDefault="0048120C"/>
        </w:tc>
        <w:tc>
          <w:tcPr>
            <w:tcW w:w="2176" w:type="dxa"/>
          </w:tcPr>
          <w:p w14:paraId="7C9C99C0" w14:textId="77777777" w:rsidR="0048120C" w:rsidRDefault="0048120C"/>
        </w:tc>
        <w:tc>
          <w:tcPr>
            <w:tcW w:w="2176" w:type="dxa"/>
          </w:tcPr>
          <w:p w14:paraId="1EC359E8" w14:textId="77777777" w:rsidR="0048120C" w:rsidRDefault="0048120C"/>
        </w:tc>
        <w:tc>
          <w:tcPr>
            <w:tcW w:w="2176" w:type="dxa"/>
          </w:tcPr>
          <w:p w14:paraId="475CD633" w14:textId="77777777" w:rsidR="0048120C" w:rsidRDefault="0048120C"/>
        </w:tc>
        <w:tc>
          <w:tcPr>
            <w:tcW w:w="2176" w:type="dxa"/>
            <w:gridSpan w:val="2"/>
          </w:tcPr>
          <w:p w14:paraId="4F922FDA" w14:textId="77777777" w:rsidR="0048120C" w:rsidRDefault="0048120C"/>
        </w:tc>
      </w:tr>
      <w:tr w:rsidR="0048120C" w14:paraId="17413AA8" w14:textId="77777777" w:rsidTr="00D23F31">
        <w:trPr>
          <w:trHeight w:val="78"/>
        </w:trPr>
        <w:tc>
          <w:tcPr>
            <w:tcW w:w="1088" w:type="dxa"/>
          </w:tcPr>
          <w:p w14:paraId="366A44F0" w14:textId="77777777" w:rsidR="0048120C" w:rsidRDefault="0048120C"/>
        </w:tc>
        <w:tc>
          <w:tcPr>
            <w:tcW w:w="8704" w:type="dxa"/>
            <w:gridSpan w:val="5"/>
          </w:tcPr>
          <w:p w14:paraId="25E38793" w14:textId="40DD14EC" w:rsidR="0048120C" w:rsidRDefault="0048120C"/>
        </w:tc>
        <w:tc>
          <w:tcPr>
            <w:tcW w:w="1088" w:type="dxa"/>
          </w:tcPr>
          <w:p w14:paraId="24D4EAD2" w14:textId="77777777" w:rsidR="0048120C" w:rsidRDefault="0048120C"/>
        </w:tc>
      </w:tr>
    </w:tbl>
    <w:p w14:paraId="3C73F3A2" w14:textId="67335527" w:rsidR="0048120C" w:rsidRDefault="00A2368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E4B37" wp14:editId="51BFAE45">
                <wp:simplePos x="0" y="0"/>
                <wp:positionH relativeFrom="column">
                  <wp:posOffset>4095750</wp:posOffset>
                </wp:positionH>
                <wp:positionV relativeFrom="paragraph">
                  <wp:posOffset>3656966</wp:posOffset>
                </wp:positionV>
                <wp:extent cx="559011" cy="1058476"/>
                <wp:effectExtent l="36195" t="1905" r="0" b="86995"/>
                <wp:wrapNone/>
                <wp:docPr id="7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23821">
                          <a:off x="0" y="0"/>
                          <a:ext cx="559011" cy="1058476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 w="19050" cap="flat">
                          <a:solidFill>
                            <a:schemeClr val="bg2">
                              <a:lumMod val="75000"/>
                            </a:schemeClr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B5019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" o:spid="_x0000_s1026" type="#_x0000_t67" style="position:absolute;margin-left:322.5pt;margin-top:287.95pt;width:44pt;height:83.35pt;rotation:-499840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" adj="15896" fillcolor="white [3212]" strokecolor="#a19e9e [2414]" strokeweight="1.5pt">
                <v:stroke miterlimit="4"/>
                <v:textbox inset="3pt,3pt,3pt,3pt"/>
              </v:shape>
            </w:pict>
          </mc:Fallback>
        </mc:AlternateContent>
      </w:r>
      <w:r w:rsidR="00D23F31">
        <w:rPr>
          <w:noProof/>
        </w:rPr>
        <w:drawing>
          <wp:inline distT="0" distB="0" distL="0" distR="0" wp14:anchorId="556285FB" wp14:editId="6557D649">
            <wp:extent cx="6638925" cy="641455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72" cy="641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9D93" w14:textId="10E7D32B" w:rsidR="00A23686" w:rsidRDefault="00A23686"/>
    <w:p w14:paraId="5AFEC05C" w14:textId="2AF14C5B" w:rsidR="00A23686" w:rsidRDefault="00A23686" w:rsidP="00A23686">
      <w:pPr>
        <w:pStyle w:val="Heading5"/>
      </w:pPr>
    </w:p>
    <w:tbl>
      <w:tblPr>
        <w:tblStyle w:val="TableGrid"/>
        <w:tblW w:w="108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88"/>
        <w:gridCol w:w="1088"/>
        <w:gridCol w:w="2176"/>
        <w:gridCol w:w="2176"/>
        <w:gridCol w:w="2176"/>
        <w:gridCol w:w="1088"/>
        <w:gridCol w:w="1088"/>
      </w:tblGrid>
      <w:tr w:rsidR="00413A17" w14:paraId="2A6632E7" w14:textId="77777777" w:rsidTr="00A34BDB">
        <w:trPr>
          <w:trHeight w:val="1819"/>
        </w:trPr>
        <w:tc>
          <w:tcPr>
            <w:tcW w:w="1088" w:type="dxa"/>
          </w:tcPr>
          <w:p w14:paraId="6B609940" w14:textId="77777777" w:rsidR="00413A17" w:rsidRDefault="00413A17" w:rsidP="00A34BDB"/>
        </w:tc>
        <w:tc>
          <w:tcPr>
            <w:tcW w:w="8704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73E40AF5" w14:textId="39D1A57C" w:rsidR="00413A17" w:rsidRPr="0048120C" w:rsidRDefault="00413A17" w:rsidP="00A34BDB">
            <w:pPr>
              <w:pStyle w:val="Quote"/>
            </w:pPr>
            <w:r>
              <w:t>Class Structure</w:t>
            </w:r>
          </w:p>
        </w:tc>
        <w:tc>
          <w:tcPr>
            <w:tcW w:w="1088" w:type="dxa"/>
          </w:tcPr>
          <w:p w14:paraId="0E8549A0" w14:textId="77777777" w:rsidR="00413A17" w:rsidRDefault="00413A17" w:rsidP="00A34BDB"/>
        </w:tc>
      </w:tr>
      <w:tr w:rsidR="00413A17" w14:paraId="4742F9C6" w14:textId="77777777" w:rsidTr="00A34BDB">
        <w:trPr>
          <w:trHeight w:val="98"/>
        </w:trPr>
        <w:tc>
          <w:tcPr>
            <w:tcW w:w="2176" w:type="dxa"/>
            <w:gridSpan w:val="2"/>
          </w:tcPr>
          <w:p w14:paraId="2DBB8F1A" w14:textId="77777777" w:rsidR="00413A17" w:rsidRDefault="00413A17" w:rsidP="00A34BDB"/>
        </w:tc>
        <w:tc>
          <w:tcPr>
            <w:tcW w:w="2176" w:type="dxa"/>
          </w:tcPr>
          <w:p w14:paraId="0F6DA15B" w14:textId="77777777" w:rsidR="00413A17" w:rsidRDefault="00413A17" w:rsidP="00A34BDB"/>
        </w:tc>
        <w:tc>
          <w:tcPr>
            <w:tcW w:w="2176" w:type="dxa"/>
          </w:tcPr>
          <w:p w14:paraId="7BD3C96A" w14:textId="77777777" w:rsidR="00413A17" w:rsidRDefault="00413A17" w:rsidP="00A34BDB"/>
        </w:tc>
        <w:tc>
          <w:tcPr>
            <w:tcW w:w="2176" w:type="dxa"/>
          </w:tcPr>
          <w:p w14:paraId="06E2F1E7" w14:textId="77777777" w:rsidR="00413A17" w:rsidRDefault="00413A17" w:rsidP="00A34BDB"/>
        </w:tc>
        <w:tc>
          <w:tcPr>
            <w:tcW w:w="2176" w:type="dxa"/>
            <w:gridSpan w:val="2"/>
          </w:tcPr>
          <w:p w14:paraId="4B66F146" w14:textId="77777777" w:rsidR="00413A17" w:rsidRDefault="00413A17" w:rsidP="00A34BDB"/>
        </w:tc>
      </w:tr>
      <w:tr w:rsidR="00413A17" w14:paraId="4939E102" w14:textId="77777777" w:rsidTr="00A34BDB">
        <w:trPr>
          <w:trHeight w:val="78"/>
        </w:trPr>
        <w:tc>
          <w:tcPr>
            <w:tcW w:w="1088" w:type="dxa"/>
          </w:tcPr>
          <w:p w14:paraId="6F74F79F" w14:textId="77777777" w:rsidR="00413A17" w:rsidRDefault="00413A17" w:rsidP="00A34BDB"/>
        </w:tc>
        <w:tc>
          <w:tcPr>
            <w:tcW w:w="8704" w:type="dxa"/>
            <w:gridSpan w:val="5"/>
          </w:tcPr>
          <w:p w14:paraId="754C6EAB" w14:textId="77777777" w:rsidR="00413A17" w:rsidRDefault="00413A17" w:rsidP="00A34BDB"/>
        </w:tc>
        <w:tc>
          <w:tcPr>
            <w:tcW w:w="1088" w:type="dxa"/>
          </w:tcPr>
          <w:p w14:paraId="103E8325" w14:textId="77777777" w:rsidR="00413A17" w:rsidRDefault="00413A17" w:rsidP="00A34BDB"/>
        </w:tc>
      </w:tr>
    </w:tbl>
    <w:p w14:paraId="433FA90F" w14:textId="1C9CA161" w:rsidR="00413A17" w:rsidRDefault="00413A17" w:rsidP="00A23686">
      <w:pPr>
        <w:pStyle w:val="Heading1"/>
      </w:pPr>
      <w:r w:rsidRPr="00413A17">
        <w:drawing>
          <wp:inline distT="0" distB="0" distL="0" distR="0" wp14:anchorId="3FE7C434" wp14:editId="395EE10C">
            <wp:extent cx="6201640" cy="62111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1D8D" w14:textId="25A699C9" w:rsidR="00413A17" w:rsidRDefault="00413A17" w:rsidP="00413A17"/>
    <w:p w14:paraId="036669F9" w14:textId="07EC6141" w:rsidR="00413A17" w:rsidRDefault="00413A17" w:rsidP="00413A17"/>
    <w:p w14:paraId="125BB091" w14:textId="4FC4F0BD" w:rsidR="00413A17" w:rsidRDefault="00413A17" w:rsidP="00413A17"/>
    <w:p w14:paraId="515473BA" w14:textId="2FE88415" w:rsidR="00413A17" w:rsidRDefault="00413A17" w:rsidP="00413A17"/>
    <w:p w14:paraId="061FE77C" w14:textId="110028F6" w:rsidR="00413A17" w:rsidRDefault="00413A17" w:rsidP="00413A17"/>
    <w:p w14:paraId="4E301F96" w14:textId="27389C81" w:rsidR="00413A17" w:rsidRDefault="00413A17" w:rsidP="00413A17"/>
    <w:p w14:paraId="41D8C0A1" w14:textId="77777777" w:rsidR="00413A17" w:rsidRPr="00413A17" w:rsidRDefault="00413A17" w:rsidP="00413A17"/>
    <w:p w14:paraId="1BD6976B" w14:textId="516FA5FD" w:rsidR="00A23686" w:rsidRDefault="00A23686" w:rsidP="00A23686">
      <w:pPr>
        <w:pStyle w:val="Heading1"/>
      </w:pPr>
      <w:r>
        <w:t>Bibliography and Tools</w:t>
      </w:r>
    </w:p>
    <w:p w14:paraId="1FD5597E" w14:textId="6D4146C6" w:rsidR="00A23686" w:rsidRDefault="00A23686" w:rsidP="00A23686">
      <w:pPr>
        <w:pStyle w:val="Text"/>
        <w:spacing w:line="360" w:lineRule="auto"/>
      </w:pPr>
    </w:p>
    <w:p w14:paraId="7C4517BB" w14:textId="07248153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18" w:history="1">
        <w:r w:rsidR="00A23686" w:rsidRPr="00975DC7">
          <w:rPr>
            <w:rStyle w:val="Hyperlink"/>
          </w:rPr>
          <w:t>https://www.w3schools.com</w:t>
        </w:r>
      </w:hyperlink>
    </w:p>
    <w:p w14:paraId="2949F563" w14:textId="3D47B6D5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19" w:history="1">
        <w:r w:rsidR="00A23686" w:rsidRPr="00975DC7">
          <w:rPr>
            <w:rStyle w:val="Hyperlink"/>
          </w:rPr>
          <w:t>https://docs.python.org/3/</w:t>
        </w:r>
      </w:hyperlink>
    </w:p>
    <w:p w14:paraId="0DC0A911" w14:textId="4A222806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20" w:history="1">
        <w:r w:rsidR="00A23686" w:rsidRPr="00975DC7">
          <w:rPr>
            <w:rStyle w:val="Hyperlink"/>
          </w:rPr>
          <w:t>https://www.geeksforgeeks.org/</w:t>
        </w:r>
      </w:hyperlink>
    </w:p>
    <w:p w14:paraId="623F3E9A" w14:textId="53F87C99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21" w:history="1">
        <w:r w:rsidR="00A23686" w:rsidRPr="00975DC7">
          <w:rPr>
            <w:rStyle w:val="Hyperlink"/>
          </w:rPr>
          <w:t>https://stackoverflow.com/</w:t>
        </w:r>
      </w:hyperlink>
    </w:p>
    <w:p w14:paraId="25351E31" w14:textId="63CC08BF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22" w:history="1">
        <w:r w:rsidR="00A23686" w:rsidRPr="00A23686">
          <w:rPr>
            <w:rStyle w:val="Hyperlink"/>
          </w:rPr>
          <w:t>https://wahapedia.ru/</w:t>
        </w:r>
      </w:hyperlink>
    </w:p>
    <w:p w14:paraId="257883C5" w14:textId="2A3B6F7E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23" w:history="1">
        <w:r w:rsidR="00A23686" w:rsidRPr="00975DC7">
          <w:rPr>
            <w:rStyle w:val="Hyperlink"/>
          </w:rPr>
          <w:t>https://app.creately.com/</w:t>
        </w:r>
      </w:hyperlink>
      <w:r w:rsidR="00A23686">
        <w:t xml:space="preserve"> </w:t>
      </w:r>
    </w:p>
    <w:p w14:paraId="45310625" w14:textId="5FC5E97A" w:rsidR="00A23686" w:rsidRDefault="00000000" w:rsidP="00A23686">
      <w:pPr>
        <w:pStyle w:val="Text"/>
        <w:numPr>
          <w:ilvl w:val="0"/>
          <w:numId w:val="2"/>
        </w:numPr>
        <w:spacing w:line="360" w:lineRule="auto"/>
      </w:pPr>
      <w:hyperlink r:id="rId24" w:history="1">
        <w:r w:rsidR="00A23686" w:rsidRPr="00975DC7">
          <w:rPr>
            <w:rStyle w:val="Hyperlink"/>
          </w:rPr>
          <w:t>https://github.com/</w:t>
        </w:r>
      </w:hyperlink>
    </w:p>
    <w:p w14:paraId="49144013" w14:textId="77777777" w:rsidR="00A23686" w:rsidRPr="00A23686" w:rsidRDefault="00A23686" w:rsidP="00A23686">
      <w:pPr>
        <w:pStyle w:val="Text"/>
        <w:ind w:left="720"/>
      </w:pPr>
    </w:p>
    <w:sectPr w:rsidR="00A23686" w:rsidRPr="00A23686" w:rsidSect="00E74B29">
      <w:footerReference w:type="even" r:id="rId25"/>
      <w:footerReference w:type="default" r:id="rId26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7C7F4" w14:textId="77777777" w:rsidR="0086527B" w:rsidRDefault="0086527B" w:rsidP="00E74B29">
      <w:r>
        <w:separator/>
      </w:r>
    </w:p>
  </w:endnote>
  <w:endnote w:type="continuationSeparator" w:id="0">
    <w:p w14:paraId="68C884DD" w14:textId="77777777" w:rsidR="0086527B" w:rsidRDefault="0086527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0F7DA6B6" w14:textId="1627507D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53574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271520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47A0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7D5D930" w14:textId="77777777" w:rsidTr="006709F1">
      <w:tc>
        <w:tcPr>
          <w:tcW w:w="1079" w:type="dxa"/>
        </w:tcPr>
        <w:p w14:paraId="2F09EDC1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2AF2DA15" w14:textId="30C981D9" w:rsidR="00E74B29" w:rsidRPr="00874FE7" w:rsidRDefault="00453574" w:rsidP="006709F1">
          <w:pPr>
            <w:pStyle w:val="Footer"/>
          </w:pPr>
          <w:r>
            <w:t>First Milestone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1A530B8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794ADB8E" w14:textId="77777777" w:rsidR="00E74B29" w:rsidRPr="00E74B29" w:rsidRDefault="00E74B29" w:rsidP="006709F1">
          <w:pPr>
            <w:pStyle w:val="Footer"/>
          </w:pPr>
        </w:p>
      </w:tc>
    </w:tr>
  </w:tbl>
  <w:p w14:paraId="71F9D0FD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01781" w14:textId="77777777" w:rsidR="0086527B" w:rsidRDefault="0086527B" w:rsidP="00E74B29">
      <w:r>
        <w:separator/>
      </w:r>
    </w:p>
  </w:footnote>
  <w:footnote w:type="continuationSeparator" w:id="0">
    <w:p w14:paraId="68CD8FF3" w14:textId="77777777" w:rsidR="0086527B" w:rsidRDefault="0086527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94A57"/>
    <w:multiLevelType w:val="hybridMultilevel"/>
    <w:tmpl w:val="F88EE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1669046">
    <w:abstractNumId w:val="1"/>
  </w:num>
  <w:num w:numId="2" w16cid:durableId="1723139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YwMLa0MDMyNDW0NDBQ0lEKTi0uzszPAykwrAUAhQDwISwAAAA="/>
  </w:docVars>
  <w:rsids>
    <w:rsidRoot w:val="00E917A1"/>
    <w:rsid w:val="00086FA5"/>
    <w:rsid w:val="000A7575"/>
    <w:rsid w:val="000E4641"/>
    <w:rsid w:val="00151F66"/>
    <w:rsid w:val="00163943"/>
    <w:rsid w:val="00177F8D"/>
    <w:rsid w:val="00185F4A"/>
    <w:rsid w:val="002D2200"/>
    <w:rsid w:val="0040564B"/>
    <w:rsid w:val="00413A17"/>
    <w:rsid w:val="00453574"/>
    <w:rsid w:val="0048120C"/>
    <w:rsid w:val="004909D9"/>
    <w:rsid w:val="00521481"/>
    <w:rsid w:val="00665110"/>
    <w:rsid w:val="006709F1"/>
    <w:rsid w:val="006C60E6"/>
    <w:rsid w:val="00837914"/>
    <w:rsid w:val="0086527B"/>
    <w:rsid w:val="00874FE7"/>
    <w:rsid w:val="00952F7D"/>
    <w:rsid w:val="0095496A"/>
    <w:rsid w:val="0099377B"/>
    <w:rsid w:val="009A38BA"/>
    <w:rsid w:val="00A23686"/>
    <w:rsid w:val="00B43E11"/>
    <w:rsid w:val="00B67046"/>
    <w:rsid w:val="00C755AB"/>
    <w:rsid w:val="00D23F31"/>
    <w:rsid w:val="00D43125"/>
    <w:rsid w:val="00D66A3A"/>
    <w:rsid w:val="00DF198B"/>
    <w:rsid w:val="00E74B29"/>
    <w:rsid w:val="00E917A1"/>
    <w:rsid w:val="00F50791"/>
    <w:rsid w:val="00FB2F1A"/>
    <w:rsid w:val="00FC6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22E2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13A17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Hyperlink">
    <w:name w:val="Hyperlink"/>
    <w:basedOn w:val="DefaultParagraphFont"/>
    <w:uiPriority w:val="99"/>
    <w:semiHidden/>
    <w:rsid w:val="0045357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5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453574"/>
    <w:rPr>
      <w:color w:val="FF00FF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rsid w:val="00D23F3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23F3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D23F3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www.w3schools.com" TargetMode="External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stackoverflow.com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hyperlink" Target="https://www.geeksforgeeks.org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github.com/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wahapedia.ru/wh40k9ed/the-rules/core-rules/" TargetMode="External"/><Relationship Id="rId23" Type="http://schemas.openxmlformats.org/officeDocument/2006/relationships/hyperlink" Target="https://app.creately.com/" TargetMode="External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hyperlink" Target="https://docs.python.org/3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ahapedia.ru" TargetMode="External"/><Relationship Id="rId22" Type="http://schemas.openxmlformats.org/officeDocument/2006/relationships/hyperlink" Target="https://wahapedia.ru/" TargetMode="External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69D6E67EF94B59867DACF8FE2B61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5B374D-4D03-46BA-9A57-DC5675ACDB88}"/>
      </w:docPartPr>
      <w:docPartBody>
        <w:p w:rsidR="00361044" w:rsidRDefault="00000000">
          <w:pPr>
            <w:pStyle w:val="5B69D6E67EF94B59867DACF8FE2B6112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C51"/>
    <w:rsid w:val="00361044"/>
    <w:rsid w:val="004A4C51"/>
    <w:rsid w:val="009D1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B69D6E67EF94B59867DACF8FE2B6112">
    <w:name w:val="5B69D6E67EF94B59867DACF8FE2B611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B679AEC-0674-4B7E-BBD9-23B9461E4AC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6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2022-10-30T21:01:00Z</dcterms:created>
  <dcterms:modified xsi:type="dcterms:W3CDTF">2022-11-15T17:29:00Z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